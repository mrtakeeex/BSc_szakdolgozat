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5509DF" w:rsidP="00D429F2">
      <w:pPr>
        <w:pStyle w:val="Cmlapkarstanszk"/>
      </w:pPr>
      <w:r>
        <w:fldChar w:fldCharType="begin"/>
      </w:r>
      <w:r>
        <w:instrText xml:space="preserve"> DOCPROPERTY  Company  \* MERGEFORMAT </w:instrText>
      </w:r>
      <w:r>
        <w:fldChar w:fldCharType="separate"/>
      </w:r>
      <w:r w:rsidR="003E2ECB">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5C4EDA8B" w:rsidR="0063585C" w:rsidRPr="00B50CAA" w:rsidRDefault="00142979" w:rsidP="00171054">
      <w:pPr>
        <w:pStyle w:val="Cmlapszerz"/>
      </w:pPr>
      <w:r>
        <w:t>Takács</w:t>
      </w:r>
      <w:r w:rsidR="00630A92">
        <w:t xml:space="preserve"> </w:t>
      </w:r>
      <w:r>
        <w:t>Gergő</w:t>
      </w:r>
    </w:p>
    <w:p w14:paraId="5BD632B6" w14:textId="121FE2DF" w:rsidR="0063585C" w:rsidRPr="00B50CAA" w:rsidRDefault="00142979">
      <w:pPr>
        <w:pStyle w:val="Cm"/>
      </w:pPr>
      <w:r>
        <w:t>Kvíz rendszer fejlesztése android platformra</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113A12EC" w14:textId="02B1DE82" w:rsidR="00630A92" w:rsidRDefault="00630A92" w:rsidP="000D48D6">
      <w:pPr>
        <w:keepLines/>
        <w:spacing w:after="0"/>
        <w:ind w:firstLine="0"/>
        <w:rPr>
          <w:smallCaps/>
        </w:rPr>
      </w:pPr>
    </w:p>
    <w:p w14:paraId="260C5957" w14:textId="67B1C79F" w:rsidR="000D48D6" w:rsidRDefault="00630A92" w:rsidP="000D48D6">
      <w:pPr>
        <w:keepLines/>
        <w:spacing w:after="0"/>
        <w:ind w:firstLine="0"/>
        <w:jc w:val="center"/>
        <w:rPr>
          <w:smallCaps/>
        </w:rPr>
      </w:pPr>
      <w:r>
        <w:rPr>
          <w:smallCaps/>
        </w:rPr>
        <w:t>Konzulens</w:t>
      </w:r>
    </w:p>
    <w:p w14:paraId="2A43FE39" w14:textId="3C5B4B2E" w:rsidR="000D48D6" w:rsidRPr="000D48D6" w:rsidRDefault="000D48D6" w:rsidP="000D48D6">
      <w:pPr>
        <w:keepLines/>
        <w:spacing w:after="0"/>
        <w:ind w:firstLine="0"/>
        <w:jc w:val="center"/>
        <w:rPr>
          <w:smallCaps/>
          <w:sz w:val="36"/>
          <w:szCs w:val="36"/>
        </w:rPr>
      </w:pPr>
      <w:r w:rsidRPr="000D48D6">
        <w:rPr>
          <w:smallCaps/>
          <w:sz w:val="36"/>
          <w:szCs w:val="36"/>
        </w:rPr>
        <w:t>Gazdi László</w:t>
      </w:r>
    </w:p>
    <w:p w14:paraId="59CFD63D" w14:textId="631F8EB9" w:rsidR="0063585C" w:rsidRPr="00B50CAA" w:rsidRDefault="00630A92" w:rsidP="00630A92">
      <w:pPr>
        <w:spacing w:after="0"/>
        <w:ind w:firstLine="0"/>
        <w:jc w:val="center"/>
      </w:pPr>
      <w:r>
        <w:t>BUDAPEST, 201</w:t>
      </w:r>
      <w:r w:rsidR="000D48D6">
        <w:t>7</w:t>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5509DF">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5509DF">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5509DF">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5509DF">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5509DF">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5509DF">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5509DF">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5509DF">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4EB15702" w:rsidR="00681E99" w:rsidRDefault="00681E99" w:rsidP="005E01E0">
      <w:pPr>
        <w:pStyle w:val="Nyilatkozatszveg"/>
      </w:pPr>
      <w:r w:rsidRPr="00B50CAA">
        <w:t xml:space="preserve">Alulírott </w:t>
      </w:r>
      <w:r w:rsidR="00435358">
        <w:rPr>
          <w:b/>
          <w:bCs/>
        </w:rPr>
        <w:t>Takács Gergő</w:t>
      </w:r>
      <w:r w:rsidR="00630A92">
        <w:rPr>
          <w:rStyle w:val="Jegyzethivatkozs"/>
        </w:rPr>
        <w:commentReference w:id="0"/>
      </w:r>
      <w:r w:rsidRPr="00B50CAA">
        <w:t xml:space="preserve">, szigorló hallgató kijelentem, hogy ezt a </w:t>
      </w:r>
      <w:commentRangeStart w:id="1"/>
      <w:r>
        <w:t xml:space="preserve">szakdolgozatot/ </w:t>
      </w:r>
      <w:r w:rsidRPr="00B50CAA">
        <w:t>diplomatervet</w:t>
      </w:r>
      <w:commentRangeEnd w:id="1"/>
      <w:r w:rsidR="00630A92">
        <w:rPr>
          <w:rStyle w:val="Jegyzethivatkozs"/>
        </w:rPr>
        <w:commentReference w:id="1"/>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656B19FA" w:rsidR="00681E99" w:rsidRPr="00B50CAA" w:rsidRDefault="00681E99" w:rsidP="00681E99">
      <w:pPr>
        <w:pStyle w:val="Nyilatkozatkeltezs"/>
      </w:pPr>
      <w:r w:rsidRPr="00B50CAA">
        <w:t xml:space="preserve">Kelt: Budapest, </w:t>
      </w:r>
      <w:commentRangeStart w:id="2"/>
      <w:r w:rsidR="00630A92">
        <w:t>2</w:t>
      </w:r>
      <w:r w:rsidR="00BF5C1A">
        <w:t>017</w:t>
      </w:r>
      <w:r w:rsidR="00630A92">
        <w:t xml:space="preserve">. 10. </w:t>
      </w:r>
      <w:commentRangeEnd w:id="2"/>
      <w:r w:rsidR="00BF5C1A">
        <w:t>27</w:t>
      </w:r>
      <w:r w:rsidR="00396676">
        <w:t>.</w:t>
      </w:r>
      <w:r w:rsidR="00630A92">
        <w:rPr>
          <w:rStyle w:val="Jegyzethivatkozs"/>
        </w:rPr>
        <w:commentReference w:id="2"/>
      </w:r>
    </w:p>
    <w:p w14:paraId="47749B79" w14:textId="77777777" w:rsidR="00681E99" w:rsidRDefault="005E01E0" w:rsidP="00854BDC">
      <w:pPr>
        <w:pStyle w:val="Nyilatkozatalrs"/>
      </w:pPr>
      <w:r>
        <w:tab/>
      </w:r>
      <w:r w:rsidR="00854BDC">
        <w:t>...</w:t>
      </w:r>
      <w:r>
        <w:t>…………………………………………….</w:t>
      </w:r>
    </w:p>
    <w:p w14:paraId="5F7D501E" w14:textId="0546E520" w:rsidR="005E01E0" w:rsidRDefault="00630A92" w:rsidP="00630A92">
      <w:pPr>
        <w:pStyle w:val="Nyilatkozatalrs"/>
        <w:ind w:firstLine="634"/>
      </w:pPr>
      <w:r>
        <w:t xml:space="preserve">                         </w:t>
      </w:r>
      <w:r w:rsidR="009E0BB5">
        <w:t>Takács Gergő</w:t>
      </w:r>
      <w:bookmarkStart w:id="3" w:name="_GoBack"/>
      <w:bookmarkEnd w:id="3"/>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1"/>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433184091"/>
      <w:r w:rsidRPr="00B50CAA">
        <w:lastRenderedPageBreak/>
        <w:t>Összefoglaló</w:t>
      </w:r>
      <w:bookmarkEnd w:id="4"/>
    </w:p>
    <w:p w14:paraId="2E0E5560" w14:textId="77777777" w:rsidR="00630A92" w:rsidRDefault="00630A92" w:rsidP="00630A92">
      <w:commentRangeStart w:id="5"/>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5"/>
      <w:r w:rsidR="005334AD">
        <w:rPr>
          <w:rStyle w:val="Jegyzethivatkozs"/>
        </w:rPr>
        <w:commentReference w:id="5"/>
      </w:r>
      <w:r w:rsidR="0003623B">
        <w:t xml:space="preserve">. </w:t>
      </w:r>
      <w:commentRangeStart w:id="6"/>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6"/>
      <w:r w:rsidR="005334AD">
        <w:rPr>
          <w:rStyle w:val="Jegyzethivatkozs"/>
        </w:rPr>
        <w:commentReference w:id="6"/>
      </w:r>
    </w:p>
    <w:p w14:paraId="76EE1937" w14:textId="77777777" w:rsidR="0003623B" w:rsidRDefault="0003623B" w:rsidP="00630A92">
      <w:commentRangeStart w:id="7"/>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7"/>
      <w:r w:rsidR="005334AD">
        <w:rPr>
          <w:rStyle w:val="Jegyzethivatkozs"/>
        </w:rPr>
        <w:commentReference w:id="7"/>
      </w:r>
      <w:r w:rsidR="005334AD">
        <w:t>,</w:t>
      </w:r>
      <w:commentRangeStart w:id="8"/>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8"/>
      <w:r w:rsidR="005334AD">
        <w:rPr>
          <w:rStyle w:val="Jegyzethivatkozs"/>
        </w:rPr>
        <w:commentReference w:id="8"/>
      </w:r>
    </w:p>
    <w:p w14:paraId="274A4EEA" w14:textId="77777777" w:rsidR="005334AD" w:rsidRPr="00D23BFC" w:rsidRDefault="005334AD" w:rsidP="00630A92">
      <w:commentRangeStart w:id="9"/>
      <w:r>
        <w:t>Az itt átadott ismeretek és szemléletmód nem csupán az aktuális feladatod leküzdésében segíthet, de hosszútávon is számos praktikus fogással bővítheti a szövegszerkesztési és dokumentumkészítési eszköztáradat.</w:t>
      </w:r>
      <w:commentRangeEnd w:id="9"/>
      <w:r>
        <w:rPr>
          <w:rStyle w:val="Jegyzethivatkozs"/>
        </w:rPr>
        <w:commentReference w:id="9"/>
      </w:r>
    </w:p>
    <w:p w14:paraId="68C22B44" w14:textId="77777777" w:rsidR="0063585C" w:rsidRDefault="0063585C" w:rsidP="00816BCB">
      <w:pPr>
        <w:pStyle w:val="Fejezetcimszmozsnlkl"/>
      </w:pPr>
      <w:bookmarkStart w:id="10" w:name="_Toc433184092"/>
      <w:r w:rsidRPr="00B50CAA">
        <w:lastRenderedPageBreak/>
        <w:t>Abstract</w:t>
      </w:r>
      <w:bookmarkEnd w:id="10"/>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11" w:name="_Toc332797397"/>
      <w:bookmarkStart w:id="12" w:name="_Toc433184093"/>
      <w:r>
        <w:lastRenderedPageBreak/>
        <w:t>Bevezetés</w:t>
      </w:r>
      <w:bookmarkEnd w:id="11"/>
      <w:bookmarkEnd w:id="12"/>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Cmsor2"/>
      </w:pPr>
      <w:bookmarkStart w:id="13" w:name="_Toc433184094"/>
      <w:r>
        <w:t>Frissítsd a dokumentumot</w:t>
      </w:r>
      <w:bookmarkEnd w:id="13"/>
    </w:p>
    <w:p w14:paraId="6ED72859" w14:textId="0EAD0111" w:rsidR="009B2EED" w:rsidRPr="009B2EED" w:rsidRDefault="009B2EED" w:rsidP="009B2EED">
      <w:r>
        <w:t xml:space="preserve">Ha ezt a dokumentumot nem a </w:t>
      </w:r>
      <w:hyperlink r:id="rId12" w:history="1">
        <w:r w:rsidRPr="00511968">
          <w:rPr>
            <w:rStyle w:val="Hiperhivatkozs"/>
          </w:rPr>
          <w:t>http://pub.ext.aut.bme.hu/dip</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4" w:name="_Toc433184095"/>
      <w:r>
        <w:t>Szakdolgozat, vagy diplomaterv</w:t>
      </w:r>
      <w:bookmarkEnd w:id="14"/>
    </w:p>
    <w:p w14:paraId="4F3F292E" w14:textId="735A0F7D" w:rsidR="000F4BAD" w:rsidRDefault="000F4BAD" w:rsidP="000F4BAD">
      <w:r>
        <w:t>Bizonyára észrevetted, hogy oktatóid és társaid felváltva használják a diplomaterv és a szakdolgozat kifejezéseket. Ennek magyarázata egyszerű. A BSc képzés végén leadandó doksit szakdolgozatnak, az MSc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5" w:name="_Toc433184096"/>
      <w:r>
        <w:t>Témaválasztás</w:t>
      </w:r>
      <w:bookmarkEnd w:id="15"/>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w:t>
      </w:r>
      <w:r>
        <w:lastRenderedPageBreak/>
        <w:t>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FAF0221" w:rsidR="00877820" w:rsidRDefault="00877820" w:rsidP="005334AD">
      <w:pPr>
        <w:pStyle w:val="Cmsor1"/>
      </w:pPr>
      <w:bookmarkStart w:id="16" w:name="_Ref433098505"/>
      <w:bookmarkStart w:id="17" w:name="_Toc433184097"/>
      <w:bookmarkStart w:id="18" w:name="_Toc332797398"/>
      <w:r>
        <w:lastRenderedPageBreak/>
        <w:t>A dolgozat szerkezete</w:t>
      </w:r>
      <w:bookmarkEnd w:id="16"/>
      <w:bookmarkEnd w:id="17"/>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19" w:name="_Toc433184098"/>
      <w:r>
        <w:t>Fejezetek</w:t>
      </w:r>
      <w:bookmarkEnd w:id="19"/>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20" w:name="_Toc433184099"/>
      <w:r>
        <w:t>Feladatkiírás</w:t>
      </w:r>
      <w:bookmarkEnd w:id="20"/>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21" w:name="_Toc433184100"/>
      <w:r>
        <w:t>Címoldal</w:t>
      </w:r>
      <w:bookmarkEnd w:id="21"/>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2" w:name="_Toc433184101"/>
      <w:r>
        <w:t>Tartalomjegyzék</w:t>
      </w:r>
      <w:bookmarkEnd w:id="22"/>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3" w:name="_Toc433184102"/>
      <w:r>
        <w:lastRenderedPageBreak/>
        <w:t>Nyilatkozat</w:t>
      </w:r>
      <w:bookmarkEnd w:id="23"/>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4" w:name="_Toc433184103"/>
      <w:r>
        <w:t>Tartalmi összefoglaló</w:t>
      </w:r>
      <w:bookmarkEnd w:id="24"/>
    </w:p>
    <w:p w14:paraId="19A0B32E" w14:textId="0524AEB1" w:rsidR="00502632" w:rsidRDefault="00502632" w:rsidP="00502632">
      <w:r>
        <w:t>A dolgozat következő eleme egy legfeljebb 1 oldalas magyar nyelvű „Összefoglaló”, illetve az ennek angol fordítását tartalmazó „Abstract”.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5" w:name="_Toc433184104"/>
      <w:r>
        <w:t>Bevezetés</w:t>
      </w:r>
      <w:bookmarkEnd w:id="25"/>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6" w:name="_Toc433184105"/>
      <w:r>
        <w:lastRenderedPageBreak/>
        <w:t>Irodalomkutatás, technológiák, hasonló alkotások bemutatása</w:t>
      </w:r>
      <w:bookmarkEnd w:id="26"/>
    </w:p>
    <w:p w14:paraId="781957CB" w14:textId="051AC42C" w:rsidR="006034C7" w:rsidRDefault="007B5CF7" w:rsidP="006034C7">
      <w:r>
        <w:t xml:space="preserve">A fejezet terjedelme szakdolgozat esetében kb. 5-10, diplomaterv esetében 7-13 oldal. </w:t>
      </w:r>
      <w:r w:rsidR="006034C7">
        <w:t xml:space="preserve">Ennek a </w:t>
      </w:r>
      <w:r>
        <w:t>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7" w:name="_Toc433184106"/>
      <w:r w:rsidRPr="007B5CF7">
        <w:t>A feladatkiírás pontosítása és részletes elemzése</w:t>
      </w:r>
      <w:bookmarkEnd w:id="27"/>
    </w:p>
    <w:p w14:paraId="599EFC92" w14:textId="55DF9EB8" w:rsidR="007B5CF7" w:rsidRDefault="007B5CF7" w:rsidP="007B5CF7">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w:t>
      </w:r>
      <w:r w:rsidR="00E03AC2">
        <w:t xml:space="preserve">terveztél, milyen használati esetek (nem use-case-ek,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28" w:name="_Toc433184107"/>
      <w:r>
        <w:t>Önálló munka bemutatása</w:t>
      </w:r>
      <w:bookmarkEnd w:id="28"/>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A WordProcessor osztály a következő funkciókat valósítja meg:</w:t>
      </w:r>
    </w:p>
    <w:p w14:paraId="2A91C1F6" w14:textId="5E1B28E5" w:rsidR="002D6BCD" w:rsidRPr="002D6BCD" w:rsidRDefault="002D6BCD" w:rsidP="002D6BCD">
      <w:pPr>
        <w:pStyle w:val="Listaszerbekezds"/>
        <w:numPr>
          <w:ilvl w:val="0"/>
          <w:numId w:val="27"/>
        </w:numPr>
        <w:rPr>
          <w:i/>
        </w:rPr>
      </w:pPr>
      <w:r w:rsidRPr="002D6BCD">
        <w:rPr>
          <w:b/>
          <w:i/>
        </w:rPr>
        <w:t>AddWord</w:t>
      </w:r>
      <w:r w:rsidRPr="002D6BCD">
        <w:rPr>
          <w:i/>
        </w:rPr>
        <w:t>: felvesz egy új szót</w:t>
      </w:r>
    </w:p>
    <w:p w14:paraId="095A0915" w14:textId="4319AF54" w:rsidR="002D6BCD" w:rsidRPr="002D6BCD" w:rsidRDefault="002D6BCD" w:rsidP="002D6BCD">
      <w:pPr>
        <w:pStyle w:val="Listaszerbekezds"/>
        <w:numPr>
          <w:ilvl w:val="0"/>
          <w:numId w:val="27"/>
        </w:numPr>
        <w:rPr>
          <w:i/>
        </w:rPr>
      </w:pPr>
      <w:r w:rsidRPr="002D6BCD">
        <w:rPr>
          <w:b/>
          <w:i/>
        </w:rPr>
        <w:t>RemoveWord</w:t>
      </w:r>
      <w:r w:rsidRPr="002D6BCD">
        <w:rPr>
          <w:i/>
        </w:rPr>
        <w:t>: törli a megadott szót</w:t>
      </w:r>
    </w:p>
    <w:p w14:paraId="52FCB0DB" w14:textId="71724A87" w:rsidR="002D6BCD" w:rsidRPr="002D6BCD" w:rsidRDefault="002D6BCD" w:rsidP="002D6BCD">
      <w:pPr>
        <w:pStyle w:val="Listaszerbekezds"/>
        <w:numPr>
          <w:ilvl w:val="0"/>
          <w:numId w:val="27"/>
        </w:numPr>
        <w:rPr>
          <w:i/>
        </w:rPr>
      </w:pPr>
      <w:r w:rsidRPr="002D6BCD">
        <w:rPr>
          <w:b/>
          <w:i/>
        </w:rPr>
        <w:t>ChangeWord</w:t>
      </w:r>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r w:rsidRPr="002D6BCD">
        <w:rPr>
          <w:b/>
          <w:i/>
        </w:rPr>
        <w:t>CreateDocument</w:t>
      </w:r>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29" w:name="_Toc433184108"/>
      <w:r>
        <w:t>Önálló munka értékelése, mérések, eredmények bemutatása</w:t>
      </w:r>
      <w:bookmarkEnd w:id="29"/>
    </w:p>
    <w:p w14:paraId="5DEA8C12" w14:textId="4ABC4840" w:rsidR="00D82885" w:rsidRDefault="00D82885" w:rsidP="00D82885">
      <w:r>
        <w:t xml:space="preserve">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30" w:name="_Toc433184109"/>
      <w:r>
        <w:t>Összefoglaló</w:t>
      </w:r>
      <w:bookmarkEnd w:id="30"/>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Itt kaphatnak helyet további max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31" w:name="_Toc433184110"/>
      <w:r>
        <w:t>Köszönetnyilvánítások</w:t>
      </w:r>
      <w:bookmarkEnd w:id="31"/>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2" w:name="_Toc433184111"/>
      <w:r>
        <w:t>Részletes és pontos irodalomjegyzék</w:t>
      </w:r>
      <w:bookmarkEnd w:id="32"/>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33" w:name="_Toc433184112"/>
      <w:r>
        <w:t>Ábrajegyzék, táblázatjegyzék</w:t>
      </w:r>
      <w:bookmarkEnd w:id="33"/>
    </w:p>
    <w:p w14:paraId="6DCBED07" w14:textId="68D6A218" w:rsidR="00843159" w:rsidRPr="00843159" w:rsidRDefault="009B2EED" w:rsidP="00843159">
      <w:r>
        <w:t>Nein, nein, nein!</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4" w:name="_Toc433184113"/>
      <w:r>
        <w:t>Függelék</w:t>
      </w:r>
      <w:bookmarkEnd w:id="34"/>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5" w:name="_Toc433184114"/>
      <w:r>
        <w:t>Egyéb tartalmi elemek</w:t>
      </w:r>
      <w:bookmarkEnd w:id="35"/>
    </w:p>
    <w:p w14:paraId="52E2ED83" w14:textId="57AC1E34" w:rsidR="006034C7" w:rsidRDefault="006034C7" w:rsidP="00203E00">
      <w:pPr>
        <w:pStyle w:val="Cmsor3"/>
      </w:pPr>
      <w:bookmarkStart w:id="36" w:name="_Toc433184115"/>
      <w:r>
        <w:t>Stílus</w:t>
      </w:r>
      <w:bookmarkEnd w:id="36"/>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7" w:name="_Toc433184116"/>
      <w:r>
        <w:t>E/1</w:t>
      </w:r>
      <w:bookmarkEnd w:id="37"/>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38" w:name="_Toc433184117"/>
      <w:r>
        <w:t>Rövidítések</w:t>
      </w:r>
      <w:bookmarkEnd w:id="38"/>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HyperText Markup Language-t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39" w:name="_Ref433103059"/>
      <w:bookmarkStart w:id="40" w:name="_Toc433184118"/>
      <w:r w:rsidRPr="00203E00">
        <w:lastRenderedPageBreak/>
        <w:t>Technológia megválasztása</w:t>
      </w:r>
      <w:bookmarkEnd w:id="39"/>
      <w:bookmarkEnd w:id="40"/>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Ha egyébként a feladatkiírás nem tett a technológiai választásra utalást, akkor sincs gond, amennyiben valamely mainstream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WinForms VS WPF) és nem a nyilvánvalóan korszerűbbet választod (pl. WinForms-ban akarsz megoldani egy feladatot) akkor mindenképpen szükséges, hogy ezt indokold is (pl. a banki környezetben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41" w:name="_Ref433098485"/>
      <w:bookmarkStart w:id="42" w:name="_Toc433184119"/>
      <w:r>
        <w:lastRenderedPageBreak/>
        <w:t>Formázási tudnivalók</w:t>
      </w:r>
      <w:bookmarkEnd w:id="18"/>
      <w:bookmarkEnd w:id="41"/>
      <w:bookmarkEnd w:id="42"/>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3" w:name="_Toc433184120"/>
      <w:r>
        <w:t>Általános tudnivalók</w:t>
      </w:r>
      <w:bookmarkEnd w:id="43"/>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4" w:name="_Toc433184121"/>
      <w:r>
        <w:t>Stílusok</w:t>
      </w:r>
      <w:bookmarkEnd w:id="44"/>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756D62" w:rsidP="00491D1C">
      <w:pPr>
        <w:pStyle w:val="Kpalrs"/>
      </w:pPr>
      <w:fldSimple w:instr=" SEQ ábra \* ARABIC ">
        <w:r w:rsidR="003E2ECB">
          <w:rPr>
            <w:noProof/>
          </w:rPr>
          <w:t>1</w:t>
        </w:r>
      </w:fldSimple>
      <w:r>
        <w:t>. ábra</w:t>
      </w:r>
      <w:r w:rsidR="00CC2118">
        <w:t xml:space="preserve">: </w:t>
      </w:r>
      <w:r w:rsidR="00A9757F">
        <w:t>Stílus eszköztár rögzítése</w:t>
      </w:r>
    </w:p>
    <w:p w14:paraId="164C2824" w14:textId="77777777" w:rsidR="002841F9" w:rsidRDefault="002841F9" w:rsidP="00756D62">
      <w:pPr>
        <w:pStyle w:val="Cmsor2"/>
      </w:pPr>
      <w:bookmarkStart w:id="45" w:name="_Toc332797399"/>
      <w:bookmarkStart w:id="46" w:name="_Toc433184122"/>
      <w:r>
        <w:t>Címsorok</w:t>
      </w:r>
      <w:bookmarkEnd w:id="45"/>
      <w:bookmarkEnd w:id="46"/>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7" w:name="_Toc433184123"/>
      <w:r>
        <w:t>Másolás, beillesztés</w:t>
      </w:r>
      <w:bookmarkEnd w:id="47"/>
    </w:p>
    <w:p w14:paraId="3E7A649F" w14:textId="77777777" w:rsidR="00756D62" w:rsidRDefault="00756D62" w:rsidP="00756D62">
      <w:r>
        <w:t xml:space="preserve">A copy-paste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A9757F" w:rsidP="00491D1C">
      <w:pPr>
        <w:pStyle w:val="Kpalrs"/>
      </w:pPr>
      <w:fldSimple w:instr=" SEQ ábra \* ARABIC ">
        <w:r w:rsidR="003E2ECB">
          <w:rPr>
            <w:noProof/>
          </w:rPr>
          <w:t>2</w:t>
        </w:r>
      </w:fldSimple>
      <w:r>
        <w:t>. ábra</w:t>
      </w:r>
      <w:r w:rsidR="00CC2118">
        <w:t>:</w:t>
      </w:r>
      <w:r>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48" w:name="_Toc433184124"/>
      <w:r>
        <w:lastRenderedPageBreak/>
        <w:t>Mezőfrissítés</w:t>
      </w:r>
      <w:bookmarkEnd w:id="48"/>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(ctrl+A), majd az előugró menüből válaszd a „mezőfrissítés” opciót.</w:t>
      </w:r>
    </w:p>
    <w:p w14:paraId="1C259E80" w14:textId="77777777" w:rsidR="00A9757F" w:rsidRDefault="00A9757F" w:rsidP="00A9757F">
      <w:pPr>
        <w:pStyle w:val="Cmsor2"/>
      </w:pPr>
      <w:bookmarkStart w:id="49" w:name="_Toc433184125"/>
      <w:r>
        <w:t>Helyesírás</w:t>
      </w:r>
      <w:bookmarkEnd w:id="49"/>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50" w:name="_Toc433184126"/>
      <w:r>
        <w:t>Elgépelések</w:t>
      </w:r>
      <w:bookmarkEnd w:id="50"/>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51" w:name="_Toc433184127"/>
      <w:r>
        <w:t>Egyeztetés hiánya</w:t>
      </w:r>
      <w:bookmarkEnd w:id="51"/>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2" w:name="_Ref433104042"/>
      <w:bookmarkStart w:id="53" w:name="_Toc433184128"/>
      <w:r>
        <w:t>Külföldi szavak, kifejezések</w:t>
      </w:r>
      <w:bookmarkEnd w:id="52"/>
      <w:bookmarkEnd w:id="53"/>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 xml:space="preserve">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„Apache-csal” helyett írjuk azt, hogy „Apache webszerverrel”.</w:t>
      </w:r>
    </w:p>
    <w:p w14:paraId="2D5A5FA5" w14:textId="77777777" w:rsidR="002D2C06" w:rsidRDefault="002D2C06" w:rsidP="00E614EE">
      <w:r>
        <w:t>Néhány gyorstipp a szoftverfejlesztőknek: property</w:t>
      </w:r>
      <w:r>
        <w:sym w:font="Wingdings" w:char="F0E8"/>
      </w:r>
      <w:r>
        <w:t>tulajdonság, event</w:t>
      </w:r>
      <w:r>
        <w:sym w:font="Wingdings" w:char="F0E8"/>
      </w:r>
      <w:r>
        <w:t xml:space="preserve">esemény, method </w:t>
      </w:r>
      <w:r>
        <w:sym w:font="Wingdings" w:char="F0E8"/>
      </w:r>
      <w:r>
        <w:t>metódus/függvény, debug</w:t>
      </w:r>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End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4" w:name="_Toc433184129"/>
      <w:r>
        <w:t>Stb</w:t>
      </w:r>
      <w:bookmarkEnd w:id="54"/>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5" w:name="_Toc433184130"/>
      <w:r w:rsidRPr="00CC2118">
        <w:t>Helyesírás ellenőrző</w:t>
      </w:r>
      <w:bookmarkEnd w:id="55"/>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D22B3E" w:rsidP="00491D1C">
      <w:pPr>
        <w:pStyle w:val="Kpalrs"/>
      </w:pPr>
      <w:fldSimple w:instr=" SEQ ábra \* ARABIC ">
        <w:r w:rsidR="003E2ECB">
          <w:rPr>
            <w:noProof/>
          </w:rPr>
          <w:t>3</w:t>
        </w:r>
      </w:fldSimple>
      <w:r>
        <w:t>. ábra: ellenőrzés nyelvének a megadása</w:t>
      </w:r>
    </w:p>
    <w:p w14:paraId="3888ECC9" w14:textId="77777777" w:rsidR="002841F9" w:rsidRPr="00CC2118" w:rsidRDefault="002841F9" w:rsidP="005334AD">
      <w:pPr>
        <w:pStyle w:val="Cmsor2"/>
      </w:pPr>
      <w:bookmarkStart w:id="56" w:name="_Toc332797400"/>
      <w:bookmarkStart w:id="57" w:name="_Toc433184131"/>
      <w:r w:rsidRPr="00CC2118">
        <w:lastRenderedPageBreak/>
        <w:t>Képek</w:t>
      </w:r>
      <w:bookmarkEnd w:id="56"/>
      <w:bookmarkEnd w:id="57"/>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58" w:name="_Toc433184132"/>
      <w:r>
        <w:t>Beszúrás, formázás</w:t>
      </w:r>
      <w:bookmarkEnd w:id="58"/>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(Caption)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CC2118" w:rsidP="00491D1C">
      <w:pPr>
        <w:pStyle w:val="Kpalrs"/>
      </w:pPr>
      <w:fldSimple w:instr=" SEQ ábra \* ARABIC ">
        <w:r w:rsidR="003E2ECB">
          <w:rPr>
            <w:noProof/>
          </w:rPr>
          <w:t>4</w:t>
        </w:r>
      </w:fldSimple>
      <w:r>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59" w:name="_Toc433184133"/>
      <w:r>
        <w:t>Képminőség</w:t>
      </w:r>
      <w:bookmarkEnd w:id="59"/>
    </w:p>
    <w:p w14:paraId="001945D0" w14:textId="77777777" w:rsidR="00D22B3E" w:rsidRDefault="00D22B3E" w:rsidP="00D22B3E">
      <w:r>
        <w:t xml:space="preserve">A raszteres (tehát nem vektorgrafikus) képek használata különös körültekintést igényel. Ezek kiválóan néznek ki a 90 dpi-s monitorodon, ám, a 600/1200 dpi-s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8C5682" w:rsidP="00491D1C">
      <w:pPr>
        <w:pStyle w:val="Kpalrs"/>
      </w:pPr>
      <w:fldSimple w:instr=" SEQ ábra \* ARABIC ">
        <w:r w:rsidR="003E2ECB">
          <w:rPr>
            <w:noProof/>
          </w:rPr>
          <w:t>5</w:t>
        </w:r>
      </w:fldSimple>
      <w:r>
        <w:t>. ábra: a raszteres képek nyomtatásban csúúúúnyák lesznek</w:t>
      </w:r>
    </w:p>
    <w:p w14:paraId="76266D64" w14:textId="77777777" w:rsidR="008C5682" w:rsidRDefault="008C5682" w:rsidP="008C5682">
      <w:r>
        <w:lastRenderedPageBreak/>
        <w:t>Ha tehát lehetséges, használjunk vektorgrafikus ábrákat, vagyis a diagramokat, forráskódot stb. ne képenyőképeken keresztül, hanem közvetlen copy-paste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60"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60"/>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61" w:name="_Toc433184134"/>
      <w:r>
        <w:t>Kereszthivatkozások</w:t>
      </w:r>
      <w:bookmarkEnd w:id="61"/>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2"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62"/>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3" w:name="_Ref433106519"/>
      <w:bookmarkStart w:id="64" w:name="_Toc433184135"/>
      <w:r>
        <w:t>Irodalomhivatkozások</w:t>
      </w:r>
      <w:bookmarkEnd w:id="63"/>
      <w:bookmarkEnd w:id="64"/>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877820" w:rsidP="00491D1C">
      <w:pPr>
        <w:pStyle w:val="Kpalrs"/>
      </w:pPr>
      <w:fldSimple w:instr=" SEQ ábra \* ARABIC ">
        <w:r w:rsidR="003E2ECB">
          <w:rPr>
            <w:noProof/>
          </w:rPr>
          <w:t>8</w:t>
        </w:r>
      </w:fldSimple>
      <w:r>
        <w:t>. ábra: idézetek és irodalomjegyzék</w:t>
      </w:r>
    </w:p>
    <w:p w14:paraId="7EF659D5" w14:textId="79BA7DA1" w:rsidR="00E20536" w:rsidRDefault="00E20536" w:rsidP="00E20536">
      <w:pPr>
        <w:pStyle w:val="Cmsor3"/>
      </w:pPr>
      <w:bookmarkStart w:id="65" w:name="_Toc433184136"/>
      <w:bookmarkStart w:id="66" w:name="_Toc332797401"/>
      <w:r>
        <w:t>Pozícionálás</w:t>
      </w:r>
      <w:bookmarkEnd w:id="65"/>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7" w:name="_Toc433184137"/>
      <w:r>
        <w:t>Mikor kell hivatkoznom?</w:t>
      </w:r>
      <w:bookmarkEnd w:id="67"/>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68" w:name="_Toc433184138"/>
      <w:r>
        <w:t>Word tippek és trükkök</w:t>
      </w:r>
      <w:bookmarkEnd w:id="68"/>
    </w:p>
    <w:p w14:paraId="412C86AE" w14:textId="5287462B" w:rsidR="000F3EA7" w:rsidRDefault="000F3EA7" w:rsidP="000F3EA7">
      <w:pPr>
        <w:pStyle w:val="Cmsor3"/>
      </w:pPr>
      <w:bookmarkStart w:id="69" w:name="_Toc433184139"/>
      <w:r>
        <w:t>Navigációs ablak</w:t>
      </w:r>
      <w:bookmarkEnd w:id="69"/>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0F3EA7" w:rsidP="00491D1C">
      <w:pPr>
        <w:pStyle w:val="Kpalrs"/>
      </w:pPr>
      <w:fldSimple w:instr=" SEQ ábra \* ARABIC ">
        <w:r w:rsidR="003E2ECB">
          <w:rPr>
            <w:noProof/>
          </w:rPr>
          <w:t>9</w:t>
        </w:r>
      </w:fldSimple>
      <w:r>
        <w:t>. ábra: Navigációs ablak</w:t>
      </w:r>
    </w:p>
    <w:p w14:paraId="7965C876" w14:textId="50C849E2" w:rsidR="000F3EA7" w:rsidRDefault="000F3EA7" w:rsidP="000F3EA7">
      <w:pPr>
        <w:pStyle w:val="Cmsor3"/>
      </w:pPr>
      <w:bookmarkStart w:id="70" w:name="_Toc433184140"/>
      <w:r>
        <w:t>Megjegyzések</w:t>
      </w:r>
      <w:bookmarkEnd w:id="70"/>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71" w:name="_Toc433184141"/>
      <w:r>
        <w:t>Korrektúra</w:t>
      </w:r>
      <w:bookmarkEnd w:id="71"/>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5A45E5" w:rsidP="00491D1C">
      <w:pPr>
        <w:pStyle w:val="Kpalrs"/>
      </w:pPr>
      <w:fldSimple w:instr=" SEQ ábra \* ARABIC ">
        <w:r w:rsidR="003E2ECB">
          <w:rPr>
            <w:noProof/>
          </w:rPr>
          <w:t>10</w:t>
        </w:r>
      </w:fldSimple>
      <w:r>
        <w:t>. ábra: ellenőrizd, hogy minden bekarikázott funkciót ismersz-e!</w:t>
      </w:r>
    </w:p>
    <w:p w14:paraId="30845C26" w14:textId="509873B3" w:rsidR="005A45E5" w:rsidRDefault="005A45E5" w:rsidP="005A45E5">
      <w:pPr>
        <w:pStyle w:val="Cmsor3"/>
      </w:pPr>
      <w:bookmarkStart w:id="72" w:name="_Toc433184142"/>
      <w:r>
        <w:t>Gyorsbillentyűk</w:t>
      </w:r>
      <w:bookmarkEnd w:id="72"/>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73" w:name="_Toc433184143"/>
      <w:r>
        <w:t>Kódrészletek</w:t>
      </w:r>
      <w:bookmarkEnd w:id="66"/>
      <w:bookmarkEnd w:id="73"/>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4" w:name="_Toc433184144"/>
      <w:r>
        <w:lastRenderedPageBreak/>
        <w:t>Formázás</w:t>
      </w:r>
      <w:bookmarkEnd w:id="74"/>
    </w:p>
    <w:p w14:paraId="2DDD40D6" w14:textId="2633B701" w:rsidR="006E4E19" w:rsidRDefault="006E4E19" w:rsidP="006E4E19">
      <w:r>
        <w:t>A kódrészletek formázásánál kerüljük a helypazarlást, illetve próbáljuk megelőzni az olvashatóságot rontó sortördelést, akár a forráskód módosításának árán is. Két praktikus tipp Visual Studio-hoz:</w:t>
      </w:r>
    </w:p>
    <w:p w14:paraId="31FBDC00" w14:textId="1C2535F6" w:rsidR="006E4E19" w:rsidRDefault="00491D1C" w:rsidP="00491D1C">
      <w:r>
        <w:t>M</w:t>
      </w:r>
      <w:r w:rsidR="006E4E19">
        <w:t>ásolás előtt érdemes a behúzások mértékét 4-ről 2 karakterre csökkenteni, majd a másolandó kódrészletet újraformázni (ctrl+K, ctrl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491D1C" w:rsidP="00491D1C">
      <w:pPr>
        <w:pStyle w:val="Kpalrs"/>
      </w:pPr>
      <w:fldSimple w:instr=" SEQ ábra \* ARABIC ">
        <w:r w:rsidR="003E2ECB">
          <w:rPr>
            <w:noProof/>
          </w:rPr>
          <w:t>11</w:t>
        </w:r>
      </w:fldSimple>
      <w:r>
        <w:t xml:space="preserve">. ábra: a behúzások mértékének csökkentése Visual </w:t>
      </w:r>
      <w:r w:rsidRPr="00491D1C">
        <w:t>Studioban</w:t>
      </w:r>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6459E6" w:rsidP="00491D1C">
      <w:pPr>
        <w:pStyle w:val="Kpalrs"/>
      </w:pPr>
      <w:fldSimple w:instr=" SEQ ábra \* ARABIC ">
        <w:r w:rsidR="003E2ECB">
          <w:rPr>
            <w:noProof/>
          </w:rPr>
          <w:t>12</w:t>
        </w:r>
      </w:fldSimple>
      <w:r>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Studio-ból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5" w:name="_Toc332797402"/>
      <w:bookmarkStart w:id="76" w:name="_Toc433184145"/>
      <w:r>
        <w:t>Irodalomjegyzék</w:t>
      </w:r>
      <w:bookmarkEnd w:id="75"/>
      <w:bookmarkEnd w:id="76"/>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7" w:name="_Toc332797403"/>
      <w:bookmarkStart w:id="78" w:name="_Toc433184146"/>
      <w:r>
        <w:t>Utolsó simítások</w:t>
      </w:r>
      <w:bookmarkEnd w:id="77"/>
      <w:bookmarkEnd w:id="78"/>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79" w:name="_Toc433184147"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Default="009B2EED">
          <w:pPr>
            <w:pStyle w:val="Cmsor1"/>
          </w:pPr>
          <w:r>
            <w:t>Irodalomjegyzék</w:t>
          </w:r>
          <w:bookmarkEnd w:id="79"/>
        </w:p>
        <w:sdt>
          <w:sdtPr>
            <w:id w:val="111145805"/>
            <w:bibliography/>
          </w:sdtPr>
          <w:sdtEnd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80" w:name="_Toc433184148"/>
      <w:r>
        <w:lastRenderedPageBreak/>
        <w:t>Függelék</w:t>
      </w:r>
      <w:bookmarkEnd w:id="80"/>
    </w:p>
    <w:p w14:paraId="7D9FC970" w14:textId="77777777" w:rsidR="00B50CAA" w:rsidRDefault="00B50CAA" w:rsidP="00B50CAA"/>
    <w:sectPr w:rsidR="00B50CAA"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ővári Bence" w:date="2015-10-19T10:50:00Z" w:initials="KB">
    <w:p w14:paraId="49D612AE" w14:textId="77777777" w:rsidR="009B2EED" w:rsidRDefault="009B2EED">
      <w:pPr>
        <w:pStyle w:val="Jegyzetszveg"/>
      </w:pPr>
      <w:r>
        <w:rPr>
          <w:rStyle w:val="Jegyzethivatkozs"/>
        </w:rPr>
        <w:annotationRef/>
      </w:r>
      <w:r>
        <w:t>saját neved</w:t>
      </w:r>
    </w:p>
  </w:comment>
  <w:comment w:id="1" w:author="Kővári Bence" w:date="2015-10-19T10:50:00Z" w:initials="KB">
    <w:p w14:paraId="3497861D" w14:textId="77777777" w:rsidR="009B2EED" w:rsidRDefault="009B2EED">
      <w:pPr>
        <w:pStyle w:val="Jegyzetszveg"/>
      </w:pPr>
      <w:r>
        <w:rPr>
          <w:rStyle w:val="Jegyzethivatkozs"/>
        </w:rPr>
        <w:annotationRef/>
      </w:r>
      <w:r>
        <w:t>Csak az egyiket hagyd a szövegben</w:t>
      </w:r>
    </w:p>
    <w:p w14:paraId="3400C567" w14:textId="77777777" w:rsidR="009B2EED" w:rsidRDefault="009B2EED">
      <w:pPr>
        <w:pStyle w:val="Jegyzetszveg"/>
      </w:pPr>
      <w:r>
        <w:t>BSc: szakdolgozatot</w:t>
      </w:r>
    </w:p>
    <w:p w14:paraId="1CA1C31B" w14:textId="77777777" w:rsidR="009B2EED" w:rsidRDefault="009B2EED">
      <w:pPr>
        <w:pStyle w:val="Jegyzetszveg"/>
      </w:pPr>
      <w:r>
        <w:t>MSc: diplomatervet</w:t>
      </w:r>
    </w:p>
  </w:comment>
  <w:comment w:id="2" w:author="Kővári Bence" w:date="2015-10-19T10:52:00Z" w:initials="KB">
    <w:p w14:paraId="04C6AF9D" w14:textId="77777777" w:rsidR="009B2EED" w:rsidRDefault="009B2EED">
      <w:pPr>
        <w:pStyle w:val="Jegyzetszveg"/>
      </w:pPr>
      <w:r>
        <w:rPr>
          <w:rStyle w:val="Jegyzethivatkozs"/>
        </w:rPr>
        <w:annotationRef/>
      </w:r>
      <w:r>
        <w:t>Ne felejtsd le frissíteni</w:t>
      </w:r>
    </w:p>
  </w:comment>
  <w:comment w:id="5" w:author="Kővári Bence" w:date="2015-10-19T11:12:00Z" w:initials="KB">
    <w:p w14:paraId="5923403C" w14:textId="77777777" w:rsidR="009B2EED" w:rsidRDefault="009B2EED">
      <w:pPr>
        <w:pStyle w:val="Jegyzetszveg"/>
      </w:pPr>
      <w:r>
        <w:rPr>
          <w:rStyle w:val="Jegyzethivatkozs"/>
        </w:rPr>
        <w:annotationRef/>
      </w:r>
      <w:r>
        <w:t>motiváció</w:t>
      </w:r>
    </w:p>
  </w:comment>
  <w:comment w:id="6" w:author="Kővári Bence" w:date="2015-10-19T11:12:00Z" w:initials="KB">
    <w:p w14:paraId="38641790" w14:textId="77777777" w:rsidR="009B2EED" w:rsidRDefault="009B2EED">
      <w:pPr>
        <w:pStyle w:val="Jegyzetszveg"/>
      </w:pPr>
      <w:r>
        <w:rPr>
          <w:rStyle w:val="Jegyzethivatkozs"/>
        </w:rPr>
        <w:annotationRef/>
      </w:r>
      <w:r>
        <w:t>probléma bemutatása</w:t>
      </w:r>
    </w:p>
  </w:comment>
  <w:comment w:id="7" w:author="Kővári Bence" w:date="2015-10-19T11:13:00Z" w:initials="KB">
    <w:p w14:paraId="72E8BA03" w14:textId="70DAF4B4" w:rsidR="009B2EED" w:rsidRDefault="009B2EED">
      <w:pPr>
        <w:pStyle w:val="Jegyzetszveg"/>
      </w:pPr>
      <w:r>
        <w:rPr>
          <w:rStyle w:val="Jegyzethivatkozs"/>
        </w:rPr>
        <w:annotationRef/>
      </w:r>
      <w:r>
        <w:t>megoldás bemutatása</w:t>
      </w:r>
    </w:p>
  </w:comment>
  <w:comment w:id="8" w:author="Kővári Bence" w:date="2015-10-19T11:17:00Z" w:initials="KB">
    <w:p w14:paraId="653508F6" w14:textId="1AEA834C" w:rsidR="009B2EED" w:rsidRDefault="009B2EED">
      <w:pPr>
        <w:pStyle w:val="Jegyzetszveg"/>
      </w:pPr>
      <w:r>
        <w:rPr>
          <w:rStyle w:val="Jegyzethivatkozs"/>
        </w:rPr>
        <w:annotationRef/>
      </w:r>
      <w:r>
        <w:t>eredmény összefoglalása</w:t>
      </w:r>
    </w:p>
  </w:comment>
  <w:comment w:id="9" w:author="Kővári Bence" w:date="2015-10-19T11:17:00Z" w:initials="KB">
    <w:p w14:paraId="3EA5B995" w14:textId="77777777" w:rsidR="009B2EED" w:rsidRDefault="009B2EED">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D612AE" w15:done="0"/>
  <w15:commentEx w15:paraId="1CA1C31B" w15:done="0"/>
  <w15:commentEx w15:paraId="04C6AF9D" w15:done="0"/>
  <w15:commentEx w15:paraId="5923403C" w15:done="0"/>
  <w15:commentEx w15:paraId="38641790" w15:done="0"/>
  <w15:commentEx w15:paraId="72E8BA03" w15:done="0"/>
  <w15:commentEx w15:paraId="653508F6" w15:done="0"/>
  <w15:commentEx w15:paraId="3EA5B99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5167F" w14:textId="77777777" w:rsidR="005509DF" w:rsidRDefault="005509DF">
      <w:r>
        <w:separator/>
      </w:r>
    </w:p>
  </w:endnote>
  <w:endnote w:type="continuationSeparator" w:id="0">
    <w:p w14:paraId="2644D561" w14:textId="77777777" w:rsidR="005509DF" w:rsidRDefault="00550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19F98D8A"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9E0BB5">
      <w:rPr>
        <w:rStyle w:val="Oldalszm"/>
        <w:noProof/>
      </w:rPr>
      <w:t>21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6187F" w14:textId="77777777" w:rsidR="005509DF" w:rsidRDefault="005509DF">
      <w:r>
        <w:separator/>
      </w:r>
    </w:p>
  </w:footnote>
  <w:footnote w:type="continuationSeparator" w:id="0">
    <w:p w14:paraId="42ABC4B8" w14:textId="77777777" w:rsidR="005509DF" w:rsidRDefault="005509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4"/>
  </w:num>
  <w:num w:numId="4">
    <w:abstractNumId w:val="20"/>
  </w:num>
  <w:num w:numId="5">
    <w:abstractNumId w:val="21"/>
  </w:num>
  <w:num w:numId="6">
    <w:abstractNumId w:val="22"/>
  </w:num>
  <w:num w:numId="7">
    <w:abstractNumId w:val="17"/>
  </w:num>
  <w:num w:numId="8">
    <w:abstractNumId w:val="13"/>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3"/>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3623B"/>
    <w:rsid w:val="000A3B32"/>
    <w:rsid w:val="000A7483"/>
    <w:rsid w:val="000B53E0"/>
    <w:rsid w:val="000D48D6"/>
    <w:rsid w:val="000F3EA7"/>
    <w:rsid w:val="000F4BAD"/>
    <w:rsid w:val="00142979"/>
    <w:rsid w:val="001522F2"/>
    <w:rsid w:val="00153800"/>
    <w:rsid w:val="00171054"/>
    <w:rsid w:val="001A57BC"/>
    <w:rsid w:val="00203E00"/>
    <w:rsid w:val="002102C3"/>
    <w:rsid w:val="00225F65"/>
    <w:rsid w:val="00227347"/>
    <w:rsid w:val="00267677"/>
    <w:rsid w:val="002841F9"/>
    <w:rsid w:val="002D0621"/>
    <w:rsid w:val="002D2C06"/>
    <w:rsid w:val="002D6BCD"/>
    <w:rsid w:val="002D7DA9"/>
    <w:rsid w:val="002E1D2A"/>
    <w:rsid w:val="00302BB3"/>
    <w:rsid w:val="00305E08"/>
    <w:rsid w:val="00313013"/>
    <w:rsid w:val="00350AEC"/>
    <w:rsid w:val="0037381F"/>
    <w:rsid w:val="00396676"/>
    <w:rsid w:val="003A4CDB"/>
    <w:rsid w:val="003B77D0"/>
    <w:rsid w:val="003E2ECB"/>
    <w:rsid w:val="003E70B1"/>
    <w:rsid w:val="003F5425"/>
    <w:rsid w:val="00410924"/>
    <w:rsid w:val="00435358"/>
    <w:rsid w:val="00463BC0"/>
    <w:rsid w:val="0048395A"/>
    <w:rsid w:val="004851C7"/>
    <w:rsid w:val="00491D1C"/>
    <w:rsid w:val="00502632"/>
    <w:rsid w:val="00502A30"/>
    <w:rsid w:val="00526A1B"/>
    <w:rsid w:val="005334AD"/>
    <w:rsid w:val="005509DF"/>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56D62"/>
    <w:rsid w:val="007B5CF7"/>
    <w:rsid w:val="00816BCB"/>
    <w:rsid w:val="00843159"/>
    <w:rsid w:val="00854BDC"/>
    <w:rsid w:val="00877820"/>
    <w:rsid w:val="008A3762"/>
    <w:rsid w:val="008C5682"/>
    <w:rsid w:val="008E7228"/>
    <w:rsid w:val="0090541F"/>
    <w:rsid w:val="00907E6A"/>
    <w:rsid w:val="00940CB1"/>
    <w:rsid w:val="0098532E"/>
    <w:rsid w:val="009B1AB8"/>
    <w:rsid w:val="009B2EED"/>
    <w:rsid w:val="009C1C93"/>
    <w:rsid w:val="009D2FD8"/>
    <w:rsid w:val="009E0BB5"/>
    <w:rsid w:val="00A34DC4"/>
    <w:rsid w:val="00A9757F"/>
    <w:rsid w:val="00AB511F"/>
    <w:rsid w:val="00AE05C4"/>
    <w:rsid w:val="00B13FD0"/>
    <w:rsid w:val="00B4104A"/>
    <w:rsid w:val="00B50CAA"/>
    <w:rsid w:val="00B96880"/>
    <w:rsid w:val="00BF5C1A"/>
    <w:rsid w:val="00C00B3C"/>
    <w:rsid w:val="00C2686E"/>
    <w:rsid w:val="00C31260"/>
    <w:rsid w:val="00C53F92"/>
    <w:rsid w:val="00C73DEE"/>
    <w:rsid w:val="00C94815"/>
    <w:rsid w:val="00CC2118"/>
    <w:rsid w:val="00D07335"/>
    <w:rsid w:val="00D1632F"/>
    <w:rsid w:val="00D22B3E"/>
    <w:rsid w:val="00D23BFC"/>
    <w:rsid w:val="00D37EC8"/>
    <w:rsid w:val="00D429F2"/>
    <w:rsid w:val="00D53F5A"/>
    <w:rsid w:val="00D81927"/>
    <w:rsid w:val="00D82885"/>
    <w:rsid w:val="00D95E2C"/>
    <w:rsid w:val="00DD6A58"/>
    <w:rsid w:val="00E03AC2"/>
    <w:rsid w:val="00E07EE4"/>
    <w:rsid w:val="00E20536"/>
    <w:rsid w:val="00E42F0D"/>
    <w:rsid w:val="00E614EE"/>
    <w:rsid w:val="00E8385C"/>
    <w:rsid w:val="00E86A0C"/>
    <w:rsid w:val="00EE1A1F"/>
    <w:rsid w:val="00EE2264"/>
    <w:rsid w:val="00EE31FB"/>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83E05197-0AB9-45C7-A1FF-CA0ED423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1694</TotalTime>
  <Pages>29</Pages>
  <Words>4946</Words>
  <Characters>34128</Characters>
  <Application>Microsoft Office Word</Application>
  <DocSecurity>0</DocSecurity>
  <Lines>284</Lines>
  <Paragraphs>77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38997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Takács Gergő</cp:lastModifiedBy>
  <cp:revision>16</cp:revision>
  <cp:lastPrinted>2002-07-08T12:51:00Z</cp:lastPrinted>
  <dcterms:created xsi:type="dcterms:W3CDTF">2015-10-19T08:48:00Z</dcterms:created>
  <dcterms:modified xsi:type="dcterms:W3CDTF">2017-10-27T16:14:00Z</dcterms:modified>
</cp:coreProperties>
</file>